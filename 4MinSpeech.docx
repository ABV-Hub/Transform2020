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F66A9" w14:textId="3B22036A" w:rsidR="00CD19DC" w:rsidRDefault="00CD19DC"/>
    <w:p w14:paraId="2E0F4886" w14:textId="677E72D2" w:rsidR="00CD19DC" w:rsidRDefault="005C46F2" w:rsidP="00CD19DC">
      <w:pPr>
        <w:pStyle w:val="Heading2"/>
      </w:pPr>
      <w:proofErr w:type="gramStart"/>
      <w:r>
        <w:t>4 minute</w:t>
      </w:r>
      <w:proofErr w:type="gramEnd"/>
      <w:r>
        <w:t xml:space="preserve"> speech (goes for 5:20)</w:t>
      </w:r>
    </w:p>
    <w:p w14:paraId="7907C69D" w14:textId="77777777" w:rsidR="005C46F2" w:rsidRPr="005C46F2" w:rsidRDefault="005C46F2" w:rsidP="005C46F2"/>
    <w:p w14:paraId="1C30E62C" w14:textId="34F89283" w:rsidR="00303251" w:rsidRDefault="00303251" w:rsidP="001B73A6">
      <w:pPr>
        <w:pStyle w:val="Heading1"/>
      </w:pPr>
      <w:r>
        <w:t>Welcome</w:t>
      </w:r>
    </w:p>
    <w:p w14:paraId="52523AA1" w14:textId="3F4199F1" w:rsidR="00CD19DC" w:rsidRDefault="00303251" w:rsidP="00CD19DC">
      <w:r>
        <w:t xml:space="preserve">Hi everybody here at Transform2020, </w:t>
      </w:r>
      <w:r w:rsidR="00956879">
        <w:t>welcome to our talk here at the conference hackathon!  O</w:t>
      </w:r>
      <w:r>
        <w:t xml:space="preserve">ur project was about encoding Continuous Wavelet Transforms to </w:t>
      </w:r>
      <w:r w:rsidR="00956879">
        <w:t xml:space="preserve">estimate </w:t>
      </w:r>
      <w:r>
        <w:t>lithology boundaries from downhole geophysical logs.</w:t>
      </w:r>
    </w:p>
    <w:p w14:paraId="313FA7DF" w14:textId="1901181B" w:rsidR="00303251" w:rsidRDefault="00303251" w:rsidP="00CD19DC">
      <w:r>
        <w:t xml:space="preserve">My name is Jared Armstrong, and our team </w:t>
      </w:r>
      <w:r w:rsidR="00956879">
        <w:t xml:space="preserve">also includes </w:t>
      </w:r>
      <w:r>
        <w:t xml:space="preserve">Leo </w:t>
      </w:r>
      <w:proofErr w:type="spellStart"/>
      <w:r>
        <w:t>Dinendra</w:t>
      </w:r>
      <w:proofErr w:type="spellEnd"/>
      <w:r>
        <w:t>, Martin</w:t>
      </w:r>
      <w:r w:rsidR="00956879">
        <w:t xml:space="preserve"> Bentley</w:t>
      </w:r>
    </w:p>
    <w:p w14:paraId="5A067170" w14:textId="0E8A0784" w:rsidR="00956879" w:rsidRDefault="00956879" w:rsidP="00CD19DC">
      <w:r>
        <w:t xml:space="preserve">(show screen with </w:t>
      </w:r>
      <w:r w:rsidR="009E7FA0">
        <w:t>everyone’s</w:t>
      </w:r>
      <w:r>
        <w:t xml:space="preserve"> quick bio as per python notebook)</w:t>
      </w:r>
    </w:p>
    <w:p w14:paraId="22E9BED2" w14:textId="35F7E108" w:rsidR="00CD19DC" w:rsidRDefault="00956879">
      <w:r>
        <w:t>Background</w:t>
      </w:r>
    </w:p>
    <w:p w14:paraId="6FD8C501" w14:textId="3A8BD4F4" w:rsidR="00956879" w:rsidRDefault="00956879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I have been c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urious about automating picks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from downhole geophysics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for coal seams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for a long time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.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We c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all them seam picks in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the Australian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coal 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dustry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.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A couple of days before this conference I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Read Evelyn Jun Hill's paper.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 though wow!  Imagine if you could successfully do this on a stack of coal sediments! 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During the Hackathon opening address by Filippo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, he encouraged us to still enter a project if we had an idea, so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decided</w:t>
      </w:r>
      <w:proofErr w:type="gramEnd"/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to have a crack at putting a project up.</w:t>
      </w:r>
    </w:p>
    <w:p w14:paraId="21756C02" w14:textId="0E6C51FB" w:rsidR="001B73A6" w:rsidRDefault="001B73A6" w:rsidP="001B73A6">
      <w:pPr>
        <w:pStyle w:val="Heading1"/>
        <w:rPr>
          <w:rFonts w:eastAsia="Times New Roman"/>
          <w:lang w:val="en-AU" w:eastAsia="en-AU"/>
        </w:rPr>
      </w:pPr>
      <w:r>
        <w:rPr>
          <w:rFonts w:eastAsia="Times New Roman"/>
          <w:lang w:val="en-AU" w:eastAsia="en-AU"/>
        </w:rPr>
        <w:t>Objective</w:t>
      </w:r>
    </w:p>
    <w:p w14:paraId="6C91B377" w14:textId="72F7100C" w:rsidR="001B73A6" w:rsidRDefault="001B73A6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Initially Our objective was to use python and python related libraries to generate boundary strength and mosaic plots in order to visually correlate geophysical traces with </w:t>
      </w:r>
      <w:r w:rsidR="006A708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coal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lithology boundaries, not knowing </w:t>
      </w:r>
      <w:r w:rsidR="006A708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if this was possible or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how hard this</w:t>
      </w:r>
      <w:r w:rsidR="006A708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would be with such a short timeframe.</w:t>
      </w:r>
    </w:p>
    <w:p w14:paraId="01267E2E" w14:textId="2130E853" w:rsidR="00D0680D" w:rsidRDefault="00D0680D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What I initially thought would be just interesting in coal, may have further usefulness for geologists working in other commodities.</w:t>
      </w:r>
    </w:p>
    <w:p w14:paraId="244CA2D9" w14:textId="77777777" w:rsidR="00F77274" w:rsidRDefault="00F77274" w:rsidP="00F77274">
      <w:r>
        <w:t>(show the first picture with the synthetic log)</w:t>
      </w:r>
    </w:p>
    <w:p w14:paraId="2B102351" w14:textId="77777777" w:rsidR="00F77274" w:rsidRDefault="00F77274" w:rsidP="00F77274">
      <w:r>
        <w:t xml:space="preserve">The idea here is to try and pick the boundaries, not the lithologies.  </w:t>
      </w:r>
    </w:p>
    <w:p w14:paraId="1BE78216" w14:textId="0B2F9CA4" w:rsidR="00956879" w:rsidRDefault="00956879"/>
    <w:p w14:paraId="3C98F1DB" w14:textId="52716438" w:rsidR="006A708D" w:rsidRDefault="006A708D" w:rsidP="006A708D">
      <w:pPr>
        <w:pStyle w:val="Heading1"/>
      </w:pPr>
      <w:r>
        <w:t>Process</w:t>
      </w:r>
    </w:p>
    <w:p w14:paraId="51E784F2" w14:textId="5617A912" w:rsidR="009E7FA0" w:rsidRDefault="009E7FA0">
      <w:r>
        <w:t>We ended up using the following libraries</w:t>
      </w:r>
    </w:p>
    <w:p w14:paraId="64BDFC04" w14:textId="4F6600A7" w:rsidR="009E7FA0" w:rsidRDefault="009E7FA0" w:rsidP="009E7FA0">
      <w:pPr>
        <w:spacing w:line="240" w:lineRule="auto"/>
      </w:pPr>
      <w:proofErr w:type="spellStart"/>
      <w:r>
        <w:t>Numpy</w:t>
      </w:r>
      <w:proofErr w:type="spellEnd"/>
    </w:p>
    <w:p w14:paraId="1733D485" w14:textId="400411BC" w:rsidR="009E7FA0" w:rsidRDefault="009E7FA0" w:rsidP="009E7FA0">
      <w:pPr>
        <w:spacing w:line="240" w:lineRule="auto"/>
      </w:pPr>
      <w:r>
        <w:t>Pandas</w:t>
      </w:r>
    </w:p>
    <w:p w14:paraId="78AC1399" w14:textId="509653BA" w:rsidR="009E7FA0" w:rsidRDefault="009E7FA0" w:rsidP="009E7FA0">
      <w:pPr>
        <w:spacing w:line="240" w:lineRule="auto"/>
      </w:pPr>
      <w:r>
        <w:t>Matplotlib</w:t>
      </w:r>
    </w:p>
    <w:p w14:paraId="0A8AF7D7" w14:textId="67DF469F" w:rsidR="009E7FA0" w:rsidRDefault="009E7FA0" w:rsidP="009E7FA0">
      <w:pPr>
        <w:spacing w:line="240" w:lineRule="auto"/>
      </w:pPr>
      <w:proofErr w:type="spellStart"/>
      <w:r>
        <w:lastRenderedPageBreak/>
        <w:t>Scipy</w:t>
      </w:r>
      <w:proofErr w:type="spellEnd"/>
    </w:p>
    <w:p w14:paraId="7D5EDDFD" w14:textId="1D233C59" w:rsidR="009E7FA0" w:rsidRDefault="009E7FA0" w:rsidP="009E7FA0">
      <w:pPr>
        <w:spacing w:line="240" w:lineRule="auto"/>
      </w:pPr>
      <w:proofErr w:type="spellStart"/>
      <w:r>
        <w:t>Pywt</w:t>
      </w:r>
      <w:proofErr w:type="spellEnd"/>
      <w:r>
        <w:t xml:space="preserve"> (for the CWT</w:t>
      </w:r>
      <w:r w:rsidR="005C46F2">
        <w:t>)</w:t>
      </w:r>
    </w:p>
    <w:p w14:paraId="26F7868A" w14:textId="77777777" w:rsidR="009E7FA0" w:rsidRDefault="009E7FA0" w:rsidP="009E7FA0">
      <w:pPr>
        <w:spacing w:line="240" w:lineRule="auto"/>
      </w:pPr>
    </w:p>
    <w:p w14:paraId="17592031" w14:textId="604F0108" w:rsidR="006A708D" w:rsidRDefault="006A708D">
      <w:r>
        <w:t xml:space="preserve">We had a strategy to start with, however this gone thrown out the window, and the project </w:t>
      </w:r>
      <w:r w:rsidR="008B1751">
        <w:t>just</w:t>
      </w:r>
      <w:r>
        <w:t xml:space="preserve"> developed organically, as folks had time, with a little guidance.</w:t>
      </w:r>
    </w:p>
    <w:p w14:paraId="631E8F1C" w14:textId="21130899" w:rsidR="006A708D" w:rsidRDefault="006A708D">
      <w:r>
        <w:t xml:space="preserve">Early on, we realized the outputs were visually too busy and we were going to need to do something with the log.  After playing around with a few options, we went with the </w:t>
      </w:r>
      <w:proofErr w:type="spellStart"/>
      <w:r>
        <w:t>s</w:t>
      </w:r>
      <w:r w:rsidR="00F77274">
        <w:t>avgol</w:t>
      </w:r>
      <w:proofErr w:type="spellEnd"/>
      <w:r w:rsidR="00F77274">
        <w:t xml:space="preserve"> filter for log conditioning and used the gamma log.  Later we switched to the density log.</w:t>
      </w:r>
    </w:p>
    <w:p w14:paraId="0E681A9E" w14:textId="27C6432B" w:rsidR="006A708D" w:rsidRDefault="00F77274">
      <w:r>
        <w:t xml:space="preserve">We then had success with </w:t>
      </w:r>
      <w:r w:rsidR="008B1751">
        <w:t xml:space="preserve">generating </w:t>
      </w:r>
      <w:r>
        <w:t xml:space="preserve">both </w:t>
      </w:r>
      <w:r w:rsidR="008B1751">
        <w:t>the CWT plot, the boundary strength plot and finally the mosaic plot.</w:t>
      </w:r>
      <w:r>
        <w:t xml:space="preserve"> </w:t>
      </w:r>
      <w:r w:rsidR="008B1751">
        <w:t xml:space="preserve">  </w:t>
      </w:r>
      <w:proofErr w:type="gramStart"/>
      <w:r w:rsidR="008B1751">
        <w:t>However</w:t>
      </w:r>
      <w:proofErr w:type="gramEnd"/>
      <w:r w:rsidR="008B1751">
        <w:t xml:space="preserve"> found a poor to average visual correlation between the gamma and lithological boundaries</w:t>
      </w:r>
    </w:p>
    <w:p w14:paraId="7C0B9E30" w14:textId="0D4E896C" w:rsidR="008B1751" w:rsidRDefault="008B1751">
      <w:r>
        <w:t>Show plot</w:t>
      </w:r>
      <w:r w:rsidR="005C46F2">
        <w:t xml:space="preserve"> of different </w:t>
      </w:r>
      <w:proofErr w:type="spellStart"/>
      <w:proofErr w:type="gramStart"/>
      <w:r w:rsidR="002A66C3">
        <w:t>well</w:t>
      </w:r>
      <w:r w:rsidR="005C46F2">
        <w:t>condition</w:t>
      </w:r>
      <w:r w:rsidR="002A66C3">
        <w:t>ing</w:t>
      </w:r>
      <w:proofErr w:type="spellEnd"/>
      <w:r w:rsidR="002A66C3">
        <w:t xml:space="preserve">  for</w:t>
      </w:r>
      <w:proofErr w:type="gramEnd"/>
      <w:r w:rsidR="002A66C3">
        <w:t xml:space="preserve"> gamma (below is density, but will use gamma)</w:t>
      </w:r>
    </w:p>
    <w:p w14:paraId="18FA9A87" w14:textId="267A36F2" w:rsidR="002A66C3" w:rsidRDefault="002A66C3">
      <w:r w:rsidRPr="002A66C3">
        <w:drawing>
          <wp:inline distT="0" distB="0" distL="0" distR="0" wp14:anchorId="399AB157" wp14:editId="40830DB7">
            <wp:extent cx="5943600" cy="400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8AAC" w14:textId="10F83558" w:rsidR="008B1751" w:rsidRDefault="008B1751">
      <w:r>
        <w:t xml:space="preserve">On changing to the density curve, </w:t>
      </w:r>
      <w:r w:rsidR="009E7FA0">
        <w:t xml:space="preserve">correlation improved, but </w:t>
      </w:r>
      <w:proofErr w:type="spellStart"/>
      <w:r w:rsidR="009E7FA0">
        <w:t>ulitimately</w:t>
      </w:r>
      <w:proofErr w:type="spellEnd"/>
      <w:r w:rsidR="009E7FA0">
        <w:t xml:space="preserve"> we </w:t>
      </w:r>
      <w:proofErr w:type="spellStart"/>
      <w:r w:rsidR="009E7FA0">
        <w:t>needeto</w:t>
      </w:r>
      <w:proofErr w:type="spellEnd"/>
      <w:r w:rsidR="009E7FA0">
        <w:t xml:space="preserve"> try</w:t>
      </w:r>
      <w:r w:rsidR="005C46F2">
        <w:t xml:space="preserve"> a multiscale correlation which means combine two or more logs.  In this case it would be just gamma and density.</w:t>
      </w:r>
      <w:r w:rsidR="009E7FA0">
        <w:t xml:space="preserve"> </w:t>
      </w:r>
    </w:p>
    <w:p w14:paraId="7F582514" w14:textId="20E6505C" w:rsidR="00F77274" w:rsidRDefault="00F77274"/>
    <w:p w14:paraId="3EA5AD91" w14:textId="41E47074" w:rsidR="008B1751" w:rsidRDefault="008B1751" w:rsidP="008B1751">
      <w:pPr>
        <w:pStyle w:val="Heading1"/>
      </w:pPr>
      <w:r>
        <w:lastRenderedPageBreak/>
        <w:t>Future opportunity</w:t>
      </w:r>
    </w:p>
    <w:p w14:paraId="73BAE169" w14:textId="26DE6D6A" w:rsidR="008B1751" w:rsidRDefault="008B1751">
      <w:r>
        <w:t xml:space="preserve">There is much more that can be done here.  Some ideas to help further </w:t>
      </w:r>
      <w:proofErr w:type="spellStart"/>
      <w:r>
        <w:t>mould</w:t>
      </w:r>
      <w:proofErr w:type="spellEnd"/>
      <w:r>
        <w:t xml:space="preserve"> these concepts into more usable applications available to other</w:t>
      </w:r>
      <w:proofErr w:type="gramStart"/>
      <w:r>
        <w:t xml:space="preserve"> ..</w:t>
      </w:r>
      <w:proofErr w:type="gramEnd"/>
    </w:p>
    <w:p w14:paraId="55C3DB6D" w14:textId="52706568" w:rsidR="009E7FA0" w:rsidRDefault="009E7FA0" w:rsidP="008B1751">
      <w:pPr>
        <w:pStyle w:val="ListParagraph"/>
        <w:numPr>
          <w:ilvl w:val="0"/>
          <w:numId w:val="11"/>
        </w:numPr>
      </w:pPr>
      <w:r>
        <w:t>Correlate mathematically boundary strength with lithology.</w:t>
      </w:r>
    </w:p>
    <w:p w14:paraId="6D960911" w14:textId="3E025714" w:rsidR="008B1751" w:rsidRDefault="008B1751" w:rsidP="008B1751">
      <w:pPr>
        <w:pStyle w:val="ListParagraph"/>
        <w:numPr>
          <w:ilvl w:val="0"/>
          <w:numId w:val="11"/>
        </w:numPr>
      </w:pPr>
      <w:r>
        <w:t xml:space="preserve">Use ML </w:t>
      </w:r>
      <w:proofErr w:type="spellStart"/>
      <w:r>
        <w:t>techniquest</w:t>
      </w:r>
      <w:proofErr w:type="spellEnd"/>
      <w:r>
        <w:t xml:space="preserve"> to run </w:t>
      </w:r>
      <w:proofErr w:type="spellStart"/>
      <w:r>
        <w:t>mulitple</w:t>
      </w:r>
      <w:proofErr w:type="spellEnd"/>
      <w:r>
        <w:t xml:space="preserve"> scenarios to improve the </w:t>
      </w:r>
      <w:r w:rsidR="009E7FA0">
        <w:t>correlation</w:t>
      </w:r>
      <w:r>
        <w:t xml:space="preserve"> between CWT </w:t>
      </w:r>
      <w:proofErr w:type="gramStart"/>
      <w:r>
        <w:t>boundary  definition</w:t>
      </w:r>
      <w:proofErr w:type="gramEnd"/>
      <w:r>
        <w:t xml:space="preserve"> and lithology boundary.</w:t>
      </w:r>
    </w:p>
    <w:p w14:paraId="7C4BA794" w14:textId="5D484E32" w:rsidR="008B1751" w:rsidRDefault="008B1751" w:rsidP="008B1751">
      <w:pPr>
        <w:pStyle w:val="ListParagraph"/>
        <w:numPr>
          <w:ilvl w:val="0"/>
          <w:numId w:val="11"/>
        </w:numPr>
      </w:pPr>
      <w:r>
        <w:t>Play around a bit more with the amplitude and frequency settings to get a better correlation</w:t>
      </w:r>
    </w:p>
    <w:p w14:paraId="39ECAFF4" w14:textId="7AD37693" w:rsidR="009E7FA0" w:rsidRDefault="009E7FA0" w:rsidP="008B1751">
      <w:pPr>
        <w:pStyle w:val="ListParagraph"/>
        <w:numPr>
          <w:ilvl w:val="0"/>
          <w:numId w:val="11"/>
        </w:numPr>
      </w:pPr>
      <w:r>
        <w:t>Combine several logs before generating CWT plots</w:t>
      </w:r>
    </w:p>
    <w:p w14:paraId="1D78DD37" w14:textId="428F7349" w:rsidR="009E7FA0" w:rsidRDefault="009E7FA0" w:rsidP="008B1751">
      <w:pPr>
        <w:pStyle w:val="ListParagraph"/>
        <w:numPr>
          <w:ilvl w:val="0"/>
          <w:numId w:val="11"/>
        </w:numPr>
      </w:pPr>
      <w:r>
        <w:t xml:space="preserve">Incorporate mosaic plot as an option for subplots in </w:t>
      </w:r>
      <w:proofErr w:type="spellStart"/>
      <w:r>
        <w:t>Matlibplot</w:t>
      </w:r>
      <w:proofErr w:type="spellEnd"/>
      <w:r>
        <w:t xml:space="preserve"> library and </w:t>
      </w:r>
    </w:p>
    <w:p w14:paraId="2C5C53CA" w14:textId="77777777" w:rsidR="008B1751" w:rsidRDefault="008B1751"/>
    <w:p w14:paraId="71E1BFC1" w14:textId="1A76BCFE" w:rsidR="00D0680D" w:rsidRDefault="001B73A6" w:rsidP="001B73A6">
      <w:pPr>
        <w:pStyle w:val="Heading1"/>
      </w:pPr>
      <w:r>
        <w:t>Conclusion</w:t>
      </w:r>
    </w:p>
    <w:p w14:paraId="1C9F1735" w14:textId="6D96C506" w:rsidR="001B73A6" w:rsidRDefault="008B1751">
      <w:proofErr w:type="gramStart"/>
      <w:r w:rsidRPr="008B1751">
        <w:t>Tessellation  can</w:t>
      </w:r>
      <w:proofErr w:type="gramEnd"/>
      <w:r w:rsidRPr="008B1751">
        <w:t xml:space="preserve">  rapidly  and  reproducibly  resolve  subtle  or  subjective  detail  in  the  rocks  that  is  not detectable by the human eye</w:t>
      </w:r>
    </w:p>
    <w:p w14:paraId="4C117249" w14:textId="54474AFD" w:rsidR="008B1751" w:rsidRDefault="008B1751">
      <w:proofErr w:type="gramStart"/>
      <w:r w:rsidRPr="008B1751">
        <w:t>The  technique</w:t>
      </w:r>
      <w:proofErr w:type="gramEnd"/>
      <w:r>
        <w:t xml:space="preserve"> </w:t>
      </w:r>
      <w:r w:rsidRPr="008B1751">
        <w:t xml:space="preserve">should therefore be  considered  an  important  addition  to  the  toolkit  of  the  mining  and exploration  </w:t>
      </w:r>
      <w:r w:rsidRPr="008B1751">
        <w:t xml:space="preserve">geoscientist. </w:t>
      </w:r>
      <w:proofErr w:type="gramStart"/>
      <w:r w:rsidRPr="008B1751">
        <w:t>This</w:t>
      </w:r>
      <w:r w:rsidRPr="008B1751">
        <w:t xml:space="preserve">  is</w:t>
      </w:r>
      <w:proofErr w:type="gramEnd"/>
      <w:r w:rsidRPr="008B1751">
        <w:t xml:space="preserve"> particularly true where the  only lithological data are derived from 1m composite intervals of rock chips,</w:t>
      </w:r>
    </w:p>
    <w:p w14:paraId="4650372D" w14:textId="750E13C2" w:rsidR="00D0680D" w:rsidRDefault="00D0680D">
      <w:r>
        <w:t xml:space="preserve">On behalf of the team, a big </w:t>
      </w:r>
      <w:proofErr w:type="spellStart"/>
      <w:r>
        <w:t>thankyou</w:t>
      </w:r>
      <w:proofErr w:type="spellEnd"/>
      <w:r>
        <w:t xml:space="preserve"> to all that have been involved.  </w:t>
      </w:r>
      <w:proofErr w:type="spellStart"/>
      <w:r>
        <w:t>Thankyou</w:t>
      </w:r>
      <w:proofErr w:type="spellEnd"/>
      <w:r>
        <w:t xml:space="preserve"> folks at software </w:t>
      </w:r>
      <w:proofErr w:type="spellStart"/>
      <w:r>
        <w:t>undergound</w:t>
      </w:r>
      <w:proofErr w:type="spellEnd"/>
      <w:r>
        <w:t xml:space="preserve">, the </w:t>
      </w:r>
      <w:r w:rsidR="001B73A6">
        <w:t>organizers</w:t>
      </w:r>
      <w:r>
        <w:t xml:space="preserve"> of the transform2020 conference, </w:t>
      </w:r>
      <w:proofErr w:type="spellStart"/>
      <w:r>
        <w:t>than</w:t>
      </w:r>
      <w:r w:rsidR="001B73A6">
        <w:t>k</w:t>
      </w:r>
      <w:r>
        <w:t>you</w:t>
      </w:r>
      <w:proofErr w:type="spellEnd"/>
      <w:r>
        <w:t xml:space="preserve"> to </w:t>
      </w:r>
      <w:proofErr w:type="spellStart"/>
      <w:r>
        <w:t>Philippo</w:t>
      </w:r>
      <w:proofErr w:type="spellEnd"/>
      <w:r>
        <w:t xml:space="preserve"> for his guidance, and also the energy for this project generated by </w:t>
      </w:r>
      <w:r w:rsidR="001B73A6">
        <w:t xml:space="preserve">folks like </w:t>
      </w:r>
      <w:proofErr w:type="spellStart"/>
      <w:r>
        <w:t>Doug</w:t>
      </w:r>
      <w:r w:rsidR="001B73A6">
        <w:t>Mc</w:t>
      </w:r>
      <w:proofErr w:type="spellEnd"/>
      <w:r w:rsidR="001B73A6">
        <w:t xml:space="preserve">, technical resources by Brendon and all of you that have contributed in some way, </w:t>
      </w:r>
      <w:proofErr w:type="spellStart"/>
      <w:r w:rsidR="001B73A6">
        <w:t>thankyou</w:t>
      </w:r>
      <w:proofErr w:type="spellEnd"/>
      <w:r w:rsidR="001B73A6">
        <w:t>!</w:t>
      </w:r>
    </w:p>
    <w:p w14:paraId="2DDBE3FA" w14:textId="0AA26818" w:rsidR="001B73A6" w:rsidRDefault="001B73A6">
      <w:r>
        <w:t>To the S</w:t>
      </w:r>
      <w:r>
        <w:t>oftware underground</w:t>
      </w:r>
      <w:r>
        <w:t xml:space="preserve"> community, we bequeath to you, the code the ideas, the graphics generated by us in the </w:t>
      </w:r>
      <w:proofErr w:type="spellStart"/>
      <w:r>
        <w:t>lith_boundary_from_gamma</w:t>
      </w:r>
      <w:proofErr w:type="spellEnd"/>
      <w:r>
        <w:t xml:space="preserve"> hackathon project.</w:t>
      </w:r>
    </w:p>
    <w:p w14:paraId="13800E34" w14:textId="4F028382" w:rsidR="001B73A6" w:rsidRDefault="001B73A6">
      <w:r>
        <w:t xml:space="preserve">Martin might be around to field any </w:t>
      </w:r>
      <w:r>
        <w:t xml:space="preserve">questions </w:t>
      </w:r>
      <w:proofErr w:type="gramStart"/>
      <w:r>
        <w:t>later</w:t>
      </w:r>
      <w:r>
        <w:t xml:space="preserve"> on</w:t>
      </w:r>
      <w:proofErr w:type="gramEnd"/>
      <w:r>
        <w:t>.</w:t>
      </w:r>
    </w:p>
    <w:sectPr w:rsidR="001B73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2269B" w14:textId="77777777" w:rsidR="00072E61" w:rsidRDefault="00072E61">
      <w:pPr>
        <w:spacing w:after="0" w:line="240" w:lineRule="auto"/>
      </w:pPr>
      <w:r>
        <w:separator/>
      </w:r>
    </w:p>
  </w:endnote>
  <w:endnote w:type="continuationSeparator" w:id="0">
    <w:p w14:paraId="64162C7A" w14:textId="77777777" w:rsidR="00072E61" w:rsidRDefault="0007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BA6D" w14:textId="77777777" w:rsidR="002A66C3" w:rsidRDefault="002A6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, page number and Confidentiality terms  "/>
    </w:tblPr>
    <w:tblGrid>
      <w:gridCol w:w="3744"/>
      <w:gridCol w:w="1872"/>
      <w:gridCol w:w="3744"/>
    </w:tblGrid>
    <w:tr w:rsidR="008F3975" w14:paraId="22D4517D" w14:textId="77777777">
      <w:tc>
        <w:tcPr>
          <w:tcW w:w="2000" w:type="pct"/>
          <w:vAlign w:val="bottom"/>
        </w:tcPr>
        <w:p w14:paraId="10916EAF" w14:textId="77777777" w:rsidR="008F3975" w:rsidRDefault="00072E61">
          <w:pPr>
            <w:pStyle w:val="Footer"/>
          </w:pPr>
          <w:sdt>
            <w:sdtPr>
              <w:alias w:val="Company name:"/>
              <w:tag w:val="Company name:"/>
              <w:id w:val="-728771662"/>
              <w:placeholder>
                <w:docPart w:val="0ACFB5C300C1423EA3BDBBCC8DAF0C7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781C24">
                <w:t>Company Name</w:t>
              </w:r>
            </w:sdtContent>
          </w:sdt>
        </w:p>
      </w:tc>
      <w:tc>
        <w:tcPr>
          <w:tcW w:w="1000" w:type="pct"/>
          <w:vAlign w:val="bottom"/>
        </w:tcPr>
        <w:p w14:paraId="364FE167" w14:textId="77777777" w:rsidR="008F3975" w:rsidRDefault="00296FF7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14:paraId="3186FE3E" w14:textId="77777777" w:rsidR="008F3975" w:rsidRDefault="00072E61">
          <w:pPr>
            <w:pStyle w:val="Footer"/>
            <w:jc w:val="right"/>
          </w:pPr>
          <w:sdt>
            <w:sdtPr>
              <w:alias w:val="Confidential:"/>
              <w:tag w:val="Confidential:"/>
              <w:id w:val="1338034600"/>
              <w:placeholder>
                <w:docPart w:val="06508E9291EF4F0291EE29D0B37CABE9"/>
              </w:placeholder>
              <w:temporary/>
              <w:showingPlcHdr/>
              <w15:appearance w15:val="hidden"/>
            </w:sdtPr>
            <w:sdtEndPr/>
            <w:sdtContent>
              <w:r w:rsidR="00296FF7">
                <w:t>CONFIDENTIAL</w:t>
              </w:r>
            </w:sdtContent>
          </w:sdt>
        </w:p>
      </w:tc>
    </w:tr>
  </w:tbl>
  <w:p w14:paraId="4646EE65" w14:textId="77777777" w:rsidR="008F3975" w:rsidRDefault="008F3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 and Confidentiality terms "/>
    </w:tblPr>
    <w:tblGrid>
      <w:gridCol w:w="4680"/>
      <w:gridCol w:w="4680"/>
    </w:tblGrid>
    <w:tr w:rsidR="003E3E07" w14:paraId="1DB5F42B" w14:textId="77777777" w:rsidTr="003E3E07">
      <w:tc>
        <w:tcPr>
          <w:tcW w:w="2500" w:type="pct"/>
          <w:vAlign w:val="bottom"/>
        </w:tcPr>
        <w:p w14:paraId="371AF419" w14:textId="77777777" w:rsidR="003E3E07" w:rsidRDefault="00072E61">
          <w:pPr>
            <w:pStyle w:val="Footer"/>
          </w:pPr>
          <w:sdt>
            <w:sdtPr>
              <w:alias w:val="Company name:"/>
              <w:tag w:val="Company name:"/>
              <w:id w:val="1655181633"/>
              <w:placeholder>
                <w:docPart w:val="F73494654EF34CAFA5F7B1AD85471C22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781C24">
                <w:t>Company Name</w:t>
              </w:r>
            </w:sdtContent>
          </w:sdt>
        </w:p>
      </w:tc>
      <w:tc>
        <w:tcPr>
          <w:tcW w:w="2500" w:type="pct"/>
          <w:vAlign w:val="bottom"/>
        </w:tcPr>
        <w:p w14:paraId="2013411F" w14:textId="77777777" w:rsidR="003E3E07" w:rsidRDefault="00072E61">
          <w:pPr>
            <w:pStyle w:val="Footer"/>
            <w:jc w:val="right"/>
          </w:pPr>
          <w:sdt>
            <w:sdtPr>
              <w:alias w:val="Confidential:"/>
              <w:tag w:val="Confidential:"/>
              <w:id w:val="1011334708"/>
              <w:placeholder>
                <w:docPart w:val="4F859DA0BA454865A8E718E8AB4E8B6A"/>
              </w:placeholder>
              <w:temporary/>
              <w:showingPlcHdr/>
              <w15:appearance w15:val="hidden"/>
            </w:sdtPr>
            <w:sdtEndPr/>
            <w:sdtContent>
              <w:r w:rsidR="003E3E07">
                <w:t>CONFIDENTIAL</w:t>
              </w:r>
            </w:sdtContent>
          </w:sdt>
        </w:p>
      </w:tc>
    </w:tr>
  </w:tbl>
  <w:p w14:paraId="6864C80C" w14:textId="77777777" w:rsidR="008F3975" w:rsidRDefault="008F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43017" w14:textId="77777777" w:rsidR="00072E61" w:rsidRDefault="00072E61">
      <w:pPr>
        <w:spacing w:after="0" w:line="240" w:lineRule="auto"/>
      </w:pPr>
      <w:r>
        <w:separator/>
      </w:r>
    </w:p>
  </w:footnote>
  <w:footnote w:type="continuationSeparator" w:id="0">
    <w:p w14:paraId="006F0EBD" w14:textId="77777777" w:rsidR="00072E61" w:rsidRDefault="0007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4BAA9" w14:textId="77777777" w:rsidR="002A66C3" w:rsidRDefault="002A6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473742"/>
      <w:docPartObj>
        <w:docPartGallery w:val="Watermarks"/>
        <w:docPartUnique/>
      </w:docPartObj>
    </w:sdtPr>
    <w:sdtContent>
      <w:p w14:paraId="618396D3" w14:textId="5A42EDF2" w:rsidR="002A66C3" w:rsidRDefault="002A66C3">
        <w:pPr>
          <w:pStyle w:val="Header"/>
        </w:pPr>
        <w:r>
          <w:rPr>
            <w:noProof/>
          </w:rPr>
          <w:pict w14:anchorId="4BACFD3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326173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F4027" w14:textId="77777777" w:rsidR="002A66C3" w:rsidRDefault="002A6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F874DF"/>
    <w:multiLevelType w:val="hybridMultilevel"/>
    <w:tmpl w:val="9BE2D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DC"/>
    <w:rsid w:val="00072E61"/>
    <w:rsid w:val="00075458"/>
    <w:rsid w:val="001B73A6"/>
    <w:rsid w:val="001E025E"/>
    <w:rsid w:val="00296FF7"/>
    <w:rsid w:val="002A66C3"/>
    <w:rsid w:val="002F74A6"/>
    <w:rsid w:val="00303251"/>
    <w:rsid w:val="00374DFF"/>
    <w:rsid w:val="0038523F"/>
    <w:rsid w:val="003E3E07"/>
    <w:rsid w:val="004256C9"/>
    <w:rsid w:val="004C5E23"/>
    <w:rsid w:val="005228C6"/>
    <w:rsid w:val="005C2F42"/>
    <w:rsid w:val="005C46F2"/>
    <w:rsid w:val="0060162B"/>
    <w:rsid w:val="0066185E"/>
    <w:rsid w:val="006A708D"/>
    <w:rsid w:val="00781C24"/>
    <w:rsid w:val="007A34D4"/>
    <w:rsid w:val="008B1751"/>
    <w:rsid w:val="008F3975"/>
    <w:rsid w:val="00956879"/>
    <w:rsid w:val="00995FAC"/>
    <w:rsid w:val="009E7FA0"/>
    <w:rsid w:val="00B57D08"/>
    <w:rsid w:val="00B7609B"/>
    <w:rsid w:val="00C62DBD"/>
    <w:rsid w:val="00CD19DC"/>
    <w:rsid w:val="00D0680D"/>
    <w:rsid w:val="00DA0BEE"/>
    <w:rsid w:val="00E34199"/>
    <w:rsid w:val="00E43C6B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5CA3D1"/>
  <w15:chartTrackingRefBased/>
  <w15:docId w15:val="{A3395B52-C498-4B28-8689-B92AD8FC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5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FF"/>
  </w:style>
  <w:style w:type="paragraph" w:styleId="BalloonText">
    <w:name w:val="Balloon Text"/>
    <w:basedOn w:val="Normal"/>
    <w:link w:val="BalloonText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0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3E07"/>
  </w:style>
  <w:style w:type="paragraph" w:styleId="BlockText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E3E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3E07"/>
  </w:style>
  <w:style w:type="paragraph" w:styleId="BodyText2">
    <w:name w:val="Body Text 2"/>
    <w:basedOn w:val="Normal"/>
    <w:link w:val="BodyText2Char"/>
    <w:uiPriority w:val="99"/>
    <w:semiHidden/>
    <w:unhideWhenUsed/>
    <w:rsid w:val="003E3E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E3E07"/>
  </w:style>
  <w:style w:type="paragraph" w:styleId="BodyText3">
    <w:name w:val="Body Text 3"/>
    <w:basedOn w:val="Normal"/>
    <w:link w:val="BodyText3Ch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E3E0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E3E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E3E0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E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E0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E3E0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3E0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3E0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E3E07"/>
  </w:style>
  <w:style w:type="table" w:styleId="ColorfulGrid">
    <w:name w:val="Colorful Grid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3E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E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E0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E07"/>
  </w:style>
  <w:style w:type="character" w:customStyle="1" w:styleId="DateChar">
    <w:name w:val="Date Char"/>
    <w:basedOn w:val="DefaultParagraphFont"/>
    <w:link w:val="Date"/>
    <w:uiPriority w:val="99"/>
    <w:semiHidden/>
    <w:rsid w:val="003E3E07"/>
  </w:style>
  <w:style w:type="paragraph" w:styleId="DocumentMap">
    <w:name w:val="Document Map"/>
    <w:basedOn w:val="Normal"/>
    <w:link w:val="DocumentMap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E0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E3E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E3E07"/>
  </w:style>
  <w:style w:type="character" w:styleId="Emphasis">
    <w:name w:val="Emphasis"/>
    <w:basedOn w:val="DefaultParagraphFont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E0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E07"/>
    <w:rPr>
      <w:szCs w:val="20"/>
    </w:rPr>
  </w:style>
  <w:style w:type="table" w:styleId="GridTable1Light">
    <w:name w:val="Grid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E3E07"/>
  </w:style>
  <w:style w:type="paragraph" w:styleId="HTMLAddress">
    <w:name w:val="HTML Address"/>
    <w:basedOn w:val="Normal"/>
    <w:link w:val="HTMLAddressCh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E3E0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E3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E3E0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0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E3E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E0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18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E07"/>
  </w:style>
  <w:style w:type="paragraph" w:styleId="List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E3E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3E0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E3E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E3E07"/>
  </w:style>
  <w:style w:type="character" w:styleId="PageNumber">
    <w:name w:val="page number"/>
    <w:basedOn w:val="DefaultParagraphFont"/>
    <w:uiPriority w:val="99"/>
    <w:semiHidden/>
    <w:unhideWhenUsed/>
    <w:rsid w:val="003E3E07"/>
  </w:style>
  <w:style w:type="table" w:styleId="PlainTable1">
    <w:name w:val="Plain Table 1"/>
    <w:basedOn w:val="Table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E0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3E0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E3E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E3E07"/>
  </w:style>
  <w:style w:type="paragraph" w:styleId="Signature">
    <w:name w:val="Signature"/>
    <w:basedOn w:val="Normal"/>
    <w:link w:val="Signature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E3E07"/>
  </w:style>
  <w:style w:type="character" w:customStyle="1" w:styleId="SmartHyperlink1">
    <w:name w:val="Smart Hyperlink1"/>
    <w:basedOn w:val="DefaultParagraphFont"/>
    <w:uiPriority w:val="99"/>
    <w:semiHidden/>
    <w:unhideWhenUsed/>
    <w:rsid w:val="003E3E0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E3E07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eli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CFB5C300C1423EA3BDBBCC8DAF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8BE3-88BB-4A7B-9CED-5C6FC31BABA4}"/>
      </w:docPartPr>
      <w:docPartBody>
        <w:p w:rsidR="00000000" w:rsidRDefault="00B45EED">
          <w:pPr>
            <w:pStyle w:val="0ACFB5C300C1423EA3BDBBCC8DAF0C77"/>
          </w:pPr>
          <w:r>
            <w:t>Company Name</w:t>
          </w:r>
        </w:p>
      </w:docPartBody>
    </w:docPart>
    <w:docPart>
      <w:docPartPr>
        <w:name w:val="06508E9291EF4F0291EE29D0B37CA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9C840-C4C0-473D-884E-5E356303B39F}"/>
      </w:docPartPr>
      <w:docPartBody>
        <w:p w:rsidR="00000000" w:rsidRDefault="00B45EED">
          <w:pPr>
            <w:pStyle w:val="06508E9291EF4F0291EE29D0B37CABE9"/>
          </w:pPr>
          <w:bookmarkStart w:id="0" w:name="_Hlk508635881"/>
          <w:bookmarkStart w:id="1" w:name="_Hlk508635988"/>
          <w:bookmarkStart w:id="2" w:name="_Hlk508636038"/>
          <w:bookmarkStart w:id="3" w:name="_Hlk508636056"/>
          <w:bookmarkStart w:id="4" w:name="_Hlk508636067"/>
          <w:bookmarkEnd w:id="0"/>
          <w:bookmarkEnd w:id="1"/>
          <w:bookmarkEnd w:id="2"/>
          <w:bookmarkEnd w:id="3"/>
          <w:bookmarkEnd w:id="4"/>
          <w:r>
            <w:t>CONFIDENTIAL</w:t>
          </w:r>
        </w:p>
      </w:docPartBody>
    </w:docPart>
    <w:docPart>
      <w:docPartPr>
        <w:name w:val="F73494654EF34CAFA5F7B1AD8547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B889-7C08-4808-827E-76D16667FD7F}"/>
      </w:docPartPr>
      <w:docPartBody>
        <w:p w:rsidR="00000000" w:rsidRDefault="00B45EED">
          <w:pPr>
            <w:pStyle w:val="F73494654EF34CAFA5F7B1AD85471C22"/>
          </w:pPr>
          <w:r>
            <w:t>Company Name</w:t>
          </w:r>
        </w:p>
      </w:docPartBody>
    </w:docPart>
    <w:docPart>
      <w:docPartPr>
        <w:name w:val="4F859DA0BA454865A8E718E8AB4E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AF826-93DC-4DF1-9EEC-E06641CFC9E2}"/>
      </w:docPartPr>
      <w:docPartBody>
        <w:p w:rsidR="00000000" w:rsidRDefault="00B45EED">
          <w:pPr>
            <w:pStyle w:val="4F859DA0BA454865A8E718E8AB4E8B6A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5C"/>
    <w:rsid w:val="0011715C"/>
    <w:rsid w:val="00B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FB5C300C1423EA3BDBBCC8DAF0C77">
    <w:name w:val="0ACFB5C300C1423EA3BDBBCC8DAF0C77"/>
  </w:style>
  <w:style w:type="paragraph" w:customStyle="1" w:styleId="8E3909B573F84D2DA970A541E9D7366C">
    <w:name w:val="8E3909B573F84D2DA970A541E9D7366C"/>
  </w:style>
  <w:style w:type="paragraph" w:customStyle="1" w:styleId="6F927E92CAA84F81822936E1F540A4FB">
    <w:name w:val="6F927E92CAA84F81822936E1F540A4FB"/>
  </w:style>
  <w:style w:type="paragraph" w:customStyle="1" w:styleId="78469BC8AD8B47349660F7986F270A43">
    <w:name w:val="78469BC8AD8B47349660F7986F270A43"/>
  </w:style>
  <w:style w:type="paragraph" w:customStyle="1" w:styleId="288D09662EFB4054B154B0D5F0B696CE">
    <w:name w:val="288D09662EFB4054B154B0D5F0B696CE"/>
  </w:style>
  <w:style w:type="paragraph" w:customStyle="1" w:styleId="77BFCBFFF2EB496EB35B49E2D600A0CC">
    <w:name w:val="77BFCBFFF2EB496EB35B49E2D600A0CC"/>
  </w:style>
  <w:style w:type="paragraph" w:customStyle="1" w:styleId="48F3897194254689BD287053CF3C6DA6">
    <w:name w:val="48F3897194254689BD287053CF3C6DA6"/>
  </w:style>
  <w:style w:type="paragraph" w:customStyle="1" w:styleId="1B82E5BF2BC2435C919388229FEC8C9E">
    <w:name w:val="1B82E5BF2BC2435C919388229FEC8C9E"/>
  </w:style>
  <w:style w:type="paragraph" w:customStyle="1" w:styleId="F9D620B2CA82471C868BC26DB916713A">
    <w:name w:val="F9D620B2CA82471C868BC26DB916713A"/>
  </w:style>
  <w:style w:type="character" w:styleId="SubtleEmphasis">
    <w:name w:val="Subtle Emphasis"/>
    <w:basedOn w:val="DefaultParagraphFont"/>
    <w:uiPriority w:val="19"/>
    <w:unhideWhenUsed/>
    <w:qFormat/>
    <w:rsid w:val="0011715C"/>
    <w:rPr>
      <w:i/>
      <w:iCs/>
      <w:color w:val="404040" w:themeColor="text1" w:themeTint="BF"/>
    </w:rPr>
  </w:style>
  <w:style w:type="paragraph" w:customStyle="1" w:styleId="73FD178AA2884B1780CC09C0321B781D">
    <w:name w:val="73FD178AA2884B1780CC09C0321B781D"/>
  </w:style>
  <w:style w:type="paragraph" w:customStyle="1" w:styleId="6F7A13EBF899452FB48CB0398868A4B7">
    <w:name w:val="6F7A13EBF899452FB48CB0398868A4B7"/>
  </w:style>
  <w:style w:type="paragraph" w:customStyle="1" w:styleId="8FDDAF03B99944BF9C90188A46B76B3A">
    <w:name w:val="8FDDAF03B99944BF9C90188A46B76B3A"/>
  </w:style>
  <w:style w:type="paragraph" w:customStyle="1" w:styleId="8E74F5ED99D14FC496B2C578CF65AFDA">
    <w:name w:val="8E74F5ED99D14FC496B2C578CF65AFDA"/>
  </w:style>
  <w:style w:type="paragraph" w:customStyle="1" w:styleId="0292860DDBC542DC884570B316DCA7EF">
    <w:name w:val="0292860DDBC542DC884570B316DCA7EF"/>
  </w:style>
  <w:style w:type="paragraph" w:customStyle="1" w:styleId="556FCFBACE114172B7B7E0AEA2BAD209">
    <w:name w:val="556FCFBACE114172B7B7E0AEA2BAD209"/>
  </w:style>
  <w:style w:type="paragraph" w:customStyle="1" w:styleId="0A7B61206B3342398F69EDEA310A3E80">
    <w:name w:val="0A7B61206B3342398F69EDEA310A3E80"/>
  </w:style>
  <w:style w:type="paragraph" w:customStyle="1" w:styleId="8BC55DF779EB4F6185B5AD767934FEB0">
    <w:name w:val="8BC55DF779EB4F6185B5AD767934FEB0"/>
  </w:style>
  <w:style w:type="paragraph" w:customStyle="1" w:styleId="F6E1F0BCCE8C433B868A6CE828F66CE7">
    <w:name w:val="F6E1F0BCCE8C433B868A6CE828F66CE7"/>
  </w:style>
  <w:style w:type="paragraph" w:customStyle="1" w:styleId="876BC3D9A9A241E7BD4306228DB83FCB">
    <w:name w:val="876BC3D9A9A241E7BD4306228DB83FCB"/>
  </w:style>
  <w:style w:type="paragraph" w:customStyle="1" w:styleId="82BC522DF02043D5BA287BD30206B029">
    <w:name w:val="82BC522DF02043D5BA287BD30206B029"/>
  </w:style>
  <w:style w:type="paragraph" w:customStyle="1" w:styleId="439DFCECC85343B4903CA1AEDB06A458">
    <w:name w:val="439DFCECC85343B4903CA1AEDB06A458"/>
  </w:style>
  <w:style w:type="paragraph" w:customStyle="1" w:styleId="5CD50B04FE734497ADAA86D307C91176">
    <w:name w:val="5CD50B04FE734497ADAA86D307C91176"/>
  </w:style>
  <w:style w:type="paragraph" w:customStyle="1" w:styleId="06508E9291EF4F0291EE29D0B37CABE9">
    <w:name w:val="06508E9291EF4F0291EE29D0B37CABE9"/>
  </w:style>
  <w:style w:type="paragraph" w:customStyle="1" w:styleId="F73494654EF34CAFA5F7B1AD85471C22">
    <w:name w:val="F73494654EF34CAFA5F7B1AD85471C22"/>
  </w:style>
  <w:style w:type="paragraph" w:customStyle="1" w:styleId="4F859DA0BA454865A8E718E8AB4E8B6A">
    <w:name w:val="4F859DA0BA454865A8E718E8AB4E8B6A"/>
  </w:style>
  <w:style w:type="paragraph" w:customStyle="1" w:styleId="1E10C3EA8C2B4B28AFF5982026F93514">
    <w:name w:val="1E10C3EA8C2B4B28AFF5982026F93514"/>
    <w:rsid w:val="0011715C"/>
  </w:style>
  <w:style w:type="paragraph" w:customStyle="1" w:styleId="DBAA606C07C0458299747E281001B453">
    <w:name w:val="DBAA606C07C0458299747E281001B453"/>
    <w:rsid w:val="00117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1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Armstrong</dc:creator>
  <cp:lastModifiedBy>Jared Armstrong</cp:lastModifiedBy>
  <cp:revision>2</cp:revision>
  <dcterms:created xsi:type="dcterms:W3CDTF">2020-06-14T03:04:00Z</dcterms:created>
  <dcterms:modified xsi:type="dcterms:W3CDTF">2020-06-14T03:04:00Z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